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31A95" w14:textId="390AA6EC" w:rsidR="007F4533" w:rsidRDefault="00DF7171" w:rsidP="007F4533">
      <w:pPr>
        <w:pStyle w:val="Title"/>
        <w:rPr>
          <w:rFonts w:ascii="Arial" w:hAnsi="Arial" w:cs="Arial"/>
          <w:b w:val="0"/>
          <w:bCs w:val="0"/>
          <w:color w:val="auto"/>
          <w:sz w:val="48"/>
          <w:szCs w:val="48"/>
        </w:rPr>
      </w:pPr>
      <w:r w:rsidRPr="00EB11FE">
        <w:rPr>
          <w:rFonts w:ascii="Arial" w:hAnsi="Arial" w:cs="Arial"/>
          <w:b w:val="0"/>
          <w:bCs w:val="0"/>
          <w:color w:val="auto"/>
          <w:sz w:val="48"/>
          <w:szCs w:val="48"/>
        </w:rPr>
        <w:t>MarineGEO</w:t>
      </w:r>
      <w:r w:rsidR="007F4533" w:rsidRPr="00EB11FE">
        <w:rPr>
          <w:rFonts w:ascii="Arial" w:hAnsi="Arial" w:cs="Arial"/>
          <w:b w:val="0"/>
          <w:bCs w:val="0"/>
          <w:color w:val="auto"/>
          <w:sz w:val="48"/>
          <w:szCs w:val="48"/>
        </w:rPr>
        <w:t xml:space="preserve"> Sampling Event</w:t>
      </w:r>
      <w:r w:rsidRPr="00EB11FE">
        <w:rPr>
          <w:rFonts w:ascii="Arial" w:hAnsi="Arial" w:cs="Arial"/>
          <w:b w:val="0"/>
          <w:bCs w:val="0"/>
          <w:color w:val="auto"/>
          <w:sz w:val="48"/>
          <w:szCs w:val="48"/>
        </w:rPr>
        <w:t xml:space="preserve"> an</w:t>
      </w:r>
      <w:r w:rsidR="007F4533" w:rsidRPr="00EB11FE">
        <w:rPr>
          <w:rFonts w:ascii="Arial" w:hAnsi="Arial" w:cs="Arial"/>
          <w:b w:val="0"/>
          <w:bCs w:val="0"/>
          <w:color w:val="auto"/>
          <w:sz w:val="48"/>
          <w:szCs w:val="48"/>
        </w:rPr>
        <w:t>d Environmental Monitoring</w:t>
      </w:r>
      <w:r w:rsidRPr="00EB11FE">
        <w:rPr>
          <w:rFonts w:ascii="Arial" w:hAnsi="Arial" w:cs="Arial"/>
          <w:b w:val="0"/>
          <w:bCs w:val="0"/>
          <w:color w:val="auto"/>
          <w:sz w:val="48"/>
          <w:szCs w:val="48"/>
        </w:rPr>
        <w:t xml:space="preserve"> Protocol</w:t>
      </w:r>
    </w:p>
    <w:p w14:paraId="68B27A42" w14:textId="77777777" w:rsidR="00EB11FE" w:rsidRPr="00EB11FE" w:rsidRDefault="00EB11FE" w:rsidP="00EB11FE">
      <w:pPr>
        <w:pStyle w:val="BodyText"/>
      </w:pPr>
    </w:p>
    <w:p w14:paraId="207A300F" w14:textId="529368E8" w:rsidR="00C01A17" w:rsidRPr="00C01A17" w:rsidRDefault="00C01A17" w:rsidP="00C01A17">
      <w:pPr>
        <w:pStyle w:val="BodyText"/>
      </w:pPr>
      <w:r>
        <w:rPr>
          <w:noProof/>
        </w:rPr>
        <w:drawing>
          <wp:inline distT="0" distB="0" distL="0" distR="0" wp14:anchorId="7B3C890E" wp14:editId="7759FEDD">
            <wp:extent cx="5943600" cy="3952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color w:val="000000"/>
          <w:shd w:val="clear" w:color="auto" w:fill="FFFFFF"/>
        </w:rPr>
        <w:br/>
      </w:r>
    </w:p>
    <w:p w14:paraId="1C848CBE" w14:textId="70E8ADC9" w:rsidR="007F4533" w:rsidRDefault="007F4533" w:rsidP="00EB11FE">
      <w:pPr>
        <w:pStyle w:val="FirstParagraph"/>
      </w:pPr>
      <w:r w:rsidRPr="0072534C">
        <w:rPr>
          <w:u w:val="single"/>
        </w:rPr>
        <w:t>How to cite this work:</w:t>
      </w:r>
      <w:r>
        <w:t xml:space="preserve"> </w:t>
      </w:r>
      <w:r w:rsidR="00DF7171" w:rsidRPr="00DF7171">
        <w:t>MarineGEO Sampling Event and Environmental Monitoring Protocol. (2021) Harper, Leah, Tennenbaum Marine Observatories Network, MarineGEO, Smithsonian Institution. https://doi.org/10.25573/serc.14555511.</w:t>
      </w:r>
      <w:r w:rsidR="00465867">
        <w:t>v</w:t>
      </w:r>
      <w:r w:rsidR="00DF7171">
        <w:t>2</w:t>
      </w:r>
    </w:p>
    <w:p w14:paraId="241827F9" w14:textId="77777777" w:rsidR="007F4533" w:rsidRDefault="007F4533" w:rsidP="007F4533">
      <w:pPr>
        <w:pStyle w:val="Heading2"/>
      </w:pPr>
      <w:bookmarkStart w:id="0" w:name="introduction"/>
      <w:r>
        <w:lastRenderedPageBreak/>
        <w:t>Introduction</w:t>
      </w:r>
      <w:bookmarkEnd w:id="0"/>
    </w:p>
    <w:p w14:paraId="4DC231DB" w14:textId="77777777" w:rsidR="007F4533" w:rsidRPr="00FD6B38" w:rsidRDefault="007F4533" w:rsidP="007F4533">
      <w:pPr>
        <w:rPr>
          <w:rFonts w:cstheme="majorHAnsi"/>
          <w:bCs/>
        </w:rPr>
      </w:pPr>
      <w:r>
        <w:rPr>
          <w:rFonts w:cstheme="majorHAnsi"/>
          <w:bCs/>
        </w:rPr>
        <w:t>Use this protocol to collect appropriate metadata for each sampling locality at least once per field season.</w:t>
      </w:r>
    </w:p>
    <w:p w14:paraId="2DFF7374" w14:textId="77777777" w:rsidR="007F4533" w:rsidRDefault="007F4533" w:rsidP="007F4533">
      <w:pPr>
        <w:pStyle w:val="Compact"/>
      </w:pPr>
    </w:p>
    <w:p w14:paraId="3BFCFB43" w14:textId="77777777" w:rsidR="007F4533" w:rsidRDefault="007F4533" w:rsidP="007F4533">
      <w:pPr>
        <w:pStyle w:val="Heading2"/>
      </w:pPr>
      <w:bookmarkStart w:id="1" w:name="measured-parameters"/>
      <w:r>
        <w:t>Measured Parameters</w:t>
      </w:r>
      <w:bookmarkEnd w:id="1"/>
    </w:p>
    <w:p w14:paraId="7340162C" w14:textId="77777777" w:rsidR="007F4533" w:rsidRPr="000120F6" w:rsidRDefault="007F4533" w:rsidP="007F4533">
      <w:pPr>
        <w:pStyle w:val="Compact"/>
      </w:pPr>
      <w:r>
        <w:t>Qualitative and quantitative site characteristics such as coordinates, depth, salinity, and dissolved oxygen.</w:t>
      </w:r>
    </w:p>
    <w:p w14:paraId="7C9F9835" w14:textId="77777777" w:rsidR="007F4533" w:rsidRDefault="007F4533" w:rsidP="007F4533">
      <w:pPr>
        <w:pStyle w:val="Heading2"/>
      </w:pPr>
      <w:bookmarkStart w:id="2" w:name="requirements"/>
      <w:r>
        <w:t>Requirements</w:t>
      </w:r>
      <w:bookmarkEnd w:id="2"/>
    </w:p>
    <w:p w14:paraId="119F1DC5" w14:textId="77777777" w:rsidR="007F4533" w:rsidRDefault="007F4533" w:rsidP="007F4533">
      <w:pPr>
        <w:pStyle w:val="Compact"/>
      </w:pPr>
      <w:r>
        <w:t>Number of Personnel: 1-2 people</w:t>
      </w:r>
    </w:p>
    <w:p w14:paraId="2045D36E" w14:textId="77777777" w:rsidR="007F4533" w:rsidRDefault="007F4533" w:rsidP="007F4533">
      <w:pPr>
        <w:pStyle w:val="Compact"/>
      </w:pPr>
    </w:p>
    <w:p w14:paraId="31CCD3AA" w14:textId="77777777" w:rsidR="007F4533" w:rsidRDefault="007F4533" w:rsidP="007F4533">
      <w:pPr>
        <w:pStyle w:val="Compact"/>
      </w:pPr>
      <w:r>
        <w:t xml:space="preserve">Estimated Total Time Per Location: </w:t>
      </w:r>
    </w:p>
    <w:p w14:paraId="19E0FD26" w14:textId="77777777" w:rsidR="007F4533" w:rsidRPr="000120F6" w:rsidRDefault="007F4533" w:rsidP="007F4533">
      <w:pPr>
        <w:pStyle w:val="Compact"/>
      </w:pPr>
      <w:r>
        <w:tab/>
        <w:t>Preparation:  1 person x 0.5 hours</w:t>
      </w:r>
    </w:p>
    <w:p w14:paraId="675C4CDB" w14:textId="77777777" w:rsidR="007F4533" w:rsidRDefault="007F4533" w:rsidP="007F4533">
      <w:pPr>
        <w:pStyle w:val="Compact"/>
      </w:pPr>
      <w:r>
        <w:tab/>
        <w:t>Field work:  1 person x 0.25 hours</w:t>
      </w:r>
    </w:p>
    <w:p w14:paraId="5AFD5449" w14:textId="77777777" w:rsidR="007F4533" w:rsidRDefault="007F4533" w:rsidP="007F4533">
      <w:pPr>
        <w:pStyle w:val="Compact"/>
      </w:pPr>
      <w:r>
        <w:tab/>
        <w:t>Post-processing:  None</w:t>
      </w:r>
    </w:p>
    <w:p w14:paraId="43974F7C" w14:textId="77777777" w:rsidR="007F4533" w:rsidRDefault="007F4533" w:rsidP="007F4533">
      <w:pPr>
        <w:pStyle w:val="Compact"/>
      </w:pPr>
      <w:r>
        <w:tab/>
        <w:t>Data processing:  1 person x 0.5 hours</w:t>
      </w:r>
    </w:p>
    <w:p w14:paraId="1ED10F28" w14:textId="77777777" w:rsidR="007F4533" w:rsidRPr="00F45F22" w:rsidRDefault="007F4533" w:rsidP="007F4533">
      <w:pPr>
        <w:pStyle w:val="Heading2"/>
        <w:rPr>
          <w:rFonts w:asciiTheme="minorHAnsi" w:hAnsiTheme="minorHAnsi"/>
          <w:b w:val="0"/>
          <w:bCs w:val="0"/>
          <w:color w:val="auto"/>
          <w:szCs w:val="24"/>
        </w:rPr>
      </w:pPr>
      <w:r w:rsidRPr="473396B3">
        <w:rPr>
          <w:rFonts w:asciiTheme="minorHAnsi" w:hAnsiTheme="minorHAnsi"/>
          <w:b w:val="0"/>
          <w:bCs w:val="0"/>
          <w:color w:val="auto"/>
          <w:szCs w:val="24"/>
        </w:rPr>
        <w:t>Materials:</w:t>
      </w:r>
    </w:p>
    <w:p w14:paraId="553F3378" w14:textId="77777777" w:rsidR="007F4533" w:rsidRPr="00F45F22" w:rsidRDefault="007F4533" w:rsidP="007F4533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F45F22">
        <w:rPr>
          <w:rFonts w:asciiTheme="minorHAnsi" w:hAnsiTheme="minorHAnsi"/>
          <w:sz w:val="24"/>
          <w:szCs w:val="24"/>
        </w:rPr>
        <w:t>Clipboard</w:t>
      </w:r>
      <w:r>
        <w:rPr>
          <w:rFonts w:asciiTheme="minorHAnsi" w:hAnsiTheme="minorHAnsi"/>
          <w:sz w:val="24"/>
          <w:szCs w:val="24"/>
        </w:rPr>
        <w:t xml:space="preserve"> with datasheet on waterproof paper</w:t>
      </w:r>
    </w:p>
    <w:p w14:paraId="74A65670" w14:textId="77777777" w:rsidR="007F4533" w:rsidRDefault="007F4533" w:rsidP="007F4533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F45F22">
        <w:rPr>
          <w:rFonts w:asciiTheme="minorHAnsi" w:hAnsiTheme="minorHAnsi"/>
          <w:sz w:val="24"/>
          <w:szCs w:val="24"/>
        </w:rPr>
        <w:t>Pencil</w:t>
      </w:r>
    </w:p>
    <w:p w14:paraId="2C4EEA58" w14:textId="77777777" w:rsidR="007F4533" w:rsidRDefault="007F4533" w:rsidP="007F4533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Camera</w:t>
      </w:r>
    </w:p>
    <w:p w14:paraId="6A80FBEC" w14:textId="77777777" w:rsidR="007F4533" w:rsidRDefault="007F4533" w:rsidP="007F4533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Hand-held GPS</w:t>
      </w:r>
    </w:p>
    <w:p w14:paraId="714D7149" w14:textId="77777777" w:rsidR="007F4533" w:rsidRPr="00F45F22" w:rsidRDefault="007F4533" w:rsidP="007F4533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7C61C3CC">
        <w:rPr>
          <w:rFonts w:asciiTheme="minorHAnsi" w:hAnsiTheme="minorHAnsi"/>
          <w:sz w:val="24"/>
          <w:szCs w:val="24"/>
        </w:rPr>
        <w:t xml:space="preserve">Environmental monitoring instrument(s) (e.g., YSI or </w:t>
      </w:r>
      <w:proofErr w:type="gramStart"/>
      <w:r w:rsidRPr="7C61C3CC">
        <w:rPr>
          <w:rFonts w:asciiTheme="minorHAnsi" w:hAnsiTheme="minorHAnsi"/>
          <w:sz w:val="24"/>
          <w:szCs w:val="24"/>
        </w:rPr>
        <w:t>other</w:t>
      </w:r>
      <w:proofErr w:type="gramEnd"/>
      <w:r w:rsidRPr="7C61C3CC">
        <w:rPr>
          <w:rFonts w:asciiTheme="minorHAnsi" w:hAnsiTheme="minorHAnsi"/>
          <w:sz w:val="24"/>
          <w:szCs w:val="24"/>
        </w:rPr>
        <w:t xml:space="preserve"> sonde)</w:t>
      </w:r>
    </w:p>
    <w:p w14:paraId="42FFF495" w14:textId="77777777" w:rsidR="007F4533" w:rsidRDefault="007F4533" w:rsidP="007F4533">
      <w:pPr>
        <w:pStyle w:val="Compact"/>
      </w:pPr>
    </w:p>
    <w:p w14:paraId="7056C3BB" w14:textId="77777777" w:rsidR="007F4533" w:rsidRDefault="007F4533" w:rsidP="007F4533">
      <w:pPr>
        <w:pStyle w:val="Heading2"/>
      </w:pPr>
      <w:bookmarkStart w:id="3" w:name="methods"/>
      <w:r>
        <w:t>Methods</w:t>
      </w:r>
      <w:bookmarkEnd w:id="3"/>
    </w:p>
    <w:p w14:paraId="4B9FC156" w14:textId="57848F0A" w:rsidR="007F4533" w:rsidRPr="003D575E" w:rsidRDefault="007F4533" w:rsidP="007F4533">
      <w:pPr>
        <w:pStyle w:val="FirstParagraph"/>
      </w:pPr>
      <w:r w:rsidRPr="003D575E">
        <w:t xml:space="preserve">Fully review this and any additional protocols necessary for the sampling excursion. Address any questions or concerns to </w:t>
      </w:r>
      <w:hyperlink r:id="rId8" w:history="1">
        <w:r w:rsidR="002D3161" w:rsidRPr="00267A9A">
          <w:rPr>
            <w:rStyle w:val="Hyperlink"/>
          </w:rPr>
          <w:t>marinegeo-protocols@si.edu</w:t>
        </w:r>
      </w:hyperlink>
      <w:r w:rsidRPr="003D575E">
        <w:t xml:space="preserve"> before beginning this protocol. </w:t>
      </w:r>
    </w:p>
    <w:p w14:paraId="4AC8E95E" w14:textId="77777777" w:rsidR="007F4533" w:rsidRPr="003D575E" w:rsidRDefault="007F4533" w:rsidP="007F4533">
      <w:pPr>
        <w:pStyle w:val="Compact"/>
        <w:rPr>
          <w:i/>
          <w:iCs/>
        </w:rPr>
      </w:pPr>
    </w:p>
    <w:p w14:paraId="18AD8EEC" w14:textId="77777777" w:rsidR="007F4533" w:rsidRPr="003D575E" w:rsidRDefault="007F4533" w:rsidP="007F4533">
      <w:pPr>
        <w:rPr>
          <w:rFonts w:cstheme="majorHAnsi"/>
          <w:b/>
          <w:bCs/>
        </w:rPr>
      </w:pPr>
      <w:r w:rsidRPr="003D575E">
        <w:rPr>
          <w:rFonts w:cstheme="majorHAnsi"/>
          <w:b/>
          <w:bCs/>
        </w:rPr>
        <w:t>Preparation</w:t>
      </w:r>
      <w:r>
        <w:rPr>
          <w:rFonts w:cstheme="majorHAnsi"/>
          <w:b/>
          <w:bCs/>
        </w:rPr>
        <w:t>:</w:t>
      </w:r>
    </w:p>
    <w:p w14:paraId="5550AA0E" w14:textId="43882331" w:rsidR="007F4533" w:rsidRDefault="007F4533" w:rsidP="007F4533">
      <w:pPr>
        <w:rPr>
          <w:rFonts w:cstheme="majorHAnsi"/>
        </w:rPr>
      </w:pPr>
      <w:r w:rsidRPr="003D575E">
        <w:rPr>
          <w:rFonts w:cstheme="majorHAnsi"/>
        </w:rPr>
        <w:t xml:space="preserve">1. Review the </w:t>
      </w:r>
      <w:r w:rsidR="002D3161">
        <w:rPr>
          <w:rFonts w:cstheme="majorHAnsi"/>
        </w:rPr>
        <w:t xml:space="preserve">habitat survey design protocols </w:t>
      </w:r>
      <w:r w:rsidRPr="003D575E">
        <w:rPr>
          <w:rFonts w:cstheme="majorHAnsi"/>
        </w:rPr>
        <w:t>for selection of permanent sites.</w:t>
      </w:r>
    </w:p>
    <w:p w14:paraId="1298CF61" w14:textId="77777777" w:rsidR="007F4533" w:rsidRPr="003D575E" w:rsidRDefault="007F4533" w:rsidP="007F4533">
      <w:pPr>
        <w:rPr>
          <w:rFonts w:cstheme="majorHAnsi"/>
          <w:b/>
        </w:rPr>
      </w:pPr>
      <w:r w:rsidRPr="003D575E">
        <w:rPr>
          <w:rFonts w:cstheme="majorHAnsi"/>
          <w:b/>
        </w:rPr>
        <w:t>Fieldwork</w:t>
      </w:r>
      <w:r>
        <w:rPr>
          <w:rFonts w:cstheme="majorHAnsi"/>
          <w:b/>
        </w:rPr>
        <w:t>:</w:t>
      </w:r>
    </w:p>
    <w:p w14:paraId="0B586C1F" w14:textId="77777777" w:rsidR="007F4533" w:rsidRDefault="007F4533" w:rsidP="007F4533">
      <w:pPr>
        <w:pStyle w:val="ListParagraph"/>
        <w:numPr>
          <w:ilvl w:val="0"/>
          <w:numId w:val="4"/>
        </w:numPr>
        <w:rPr>
          <w:rFonts w:asciiTheme="minorHAnsi" w:hAnsiTheme="minorHAnsi" w:cstheme="majorBidi"/>
          <w:sz w:val="24"/>
          <w:szCs w:val="24"/>
        </w:rPr>
      </w:pPr>
      <w:r w:rsidRPr="341B0ED8">
        <w:rPr>
          <w:rFonts w:asciiTheme="minorHAnsi" w:hAnsiTheme="minorHAnsi" w:cstheme="majorBidi"/>
          <w:sz w:val="24"/>
          <w:szCs w:val="24"/>
        </w:rPr>
        <w:t>Locate permanent transect markers.  Record coordinates of transect start and end points on the Sampling Event field sheet.</w:t>
      </w:r>
    </w:p>
    <w:p w14:paraId="5A38975C" w14:textId="77777777" w:rsidR="007F4533" w:rsidRDefault="007F4533" w:rsidP="007F4533">
      <w:pPr>
        <w:pStyle w:val="ListParagraph"/>
        <w:numPr>
          <w:ilvl w:val="0"/>
          <w:numId w:val="4"/>
        </w:numPr>
        <w:rPr>
          <w:rFonts w:asciiTheme="minorHAnsi" w:hAnsiTheme="minorHAnsi" w:cstheme="majorHAnsi"/>
          <w:bCs/>
          <w:sz w:val="24"/>
          <w:szCs w:val="24"/>
        </w:rPr>
      </w:pPr>
      <w:r>
        <w:rPr>
          <w:rFonts w:asciiTheme="minorHAnsi" w:hAnsiTheme="minorHAnsi" w:cstheme="majorHAnsi"/>
          <w:bCs/>
          <w:sz w:val="24"/>
          <w:szCs w:val="24"/>
        </w:rPr>
        <w:t>Measure temperature, salinity, and dissolved oxygen with your sonde (or other instrument of choice) and record on your datasheet.</w:t>
      </w:r>
    </w:p>
    <w:p w14:paraId="481383CE" w14:textId="77777777" w:rsidR="007F4533" w:rsidRDefault="007F4533" w:rsidP="007F4533">
      <w:pPr>
        <w:pStyle w:val="Compact"/>
        <w:numPr>
          <w:ilvl w:val="0"/>
          <w:numId w:val="4"/>
        </w:numPr>
      </w:pPr>
      <w:r>
        <w:t xml:space="preserve">Record minimum and maximum depth along each transect.  </w:t>
      </w:r>
    </w:p>
    <w:p w14:paraId="2FB45871" w14:textId="77777777" w:rsidR="007F4533" w:rsidRDefault="007F4533" w:rsidP="007F4533">
      <w:pPr>
        <w:pStyle w:val="Compact"/>
        <w:numPr>
          <w:ilvl w:val="0"/>
          <w:numId w:val="4"/>
        </w:numPr>
      </w:pPr>
      <w:r>
        <w:lastRenderedPageBreak/>
        <w:t>Record site notes if relevant.  These can include:</w:t>
      </w:r>
    </w:p>
    <w:p w14:paraId="34B1C264" w14:textId="77777777" w:rsidR="007F4533" w:rsidRDefault="007F4533" w:rsidP="007F4533">
      <w:pPr>
        <w:pStyle w:val="Compact"/>
        <w:numPr>
          <w:ilvl w:val="1"/>
          <w:numId w:val="4"/>
        </w:numPr>
      </w:pPr>
      <w:r>
        <w:t>Perturbations: major recent storms, algal blooms, vessel groundings</w:t>
      </w:r>
    </w:p>
    <w:p w14:paraId="227B39EA" w14:textId="77777777" w:rsidR="007F4533" w:rsidRDefault="007F4533" w:rsidP="007F4533">
      <w:pPr>
        <w:pStyle w:val="Compact"/>
        <w:numPr>
          <w:ilvl w:val="1"/>
          <w:numId w:val="4"/>
        </w:numPr>
      </w:pPr>
      <w:r>
        <w:t>Weather conditions</w:t>
      </w:r>
    </w:p>
    <w:p w14:paraId="6C6999B3" w14:textId="77777777" w:rsidR="007F4533" w:rsidRDefault="007F4533" w:rsidP="007F4533">
      <w:pPr>
        <w:pStyle w:val="Compact"/>
        <w:numPr>
          <w:ilvl w:val="1"/>
          <w:numId w:val="4"/>
        </w:numPr>
      </w:pPr>
      <w:r>
        <w:t>Tidal height</w:t>
      </w:r>
    </w:p>
    <w:p w14:paraId="2A3A641C" w14:textId="77777777" w:rsidR="007F4533" w:rsidRDefault="007F4533" w:rsidP="007F4533">
      <w:pPr>
        <w:pStyle w:val="Compact"/>
        <w:numPr>
          <w:ilvl w:val="0"/>
          <w:numId w:val="4"/>
        </w:numPr>
      </w:pPr>
      <w:r>
        <w:t>Take 1-3 representative photos of the site.</w:t>
      </w:r>
    </w:p>
    <w:p w14:paraId="1D1F5839" w14:textId="77777777" w:rsidR="007F4533" w:rsidRPr="005504EF" w:rsidRDefault="007F4533" w:rsidP="007F4533">
      <w:pPr>
        <w:pStyle w:val="ListParagraph"/>
        <w:numPr>
          <w:ilvl w:val="0"/>
          <w:numId w:val="4"/>
        </w:numPr>
        <w:spacing w:after="160" w:line="259" w:lineRule="auto"/>
        <w:rPr>
          <w:rFonts w:asciiTheme="minorHAnsi" w:hAnsiTheme="minorHAnsi"/>
          <w:sz w:val="24"/>
          <w:szCs w:val="24"/>
        </w:rPr>
      </w:pPr>
      <w:r w:rsidRPr="341B0ED8">
        <w:rPr>
          <w:rFonts w:asciiTheme="minorHAnsi" w:hAnsiTheme="minorHAnsi"/>
          <w:sz w:val="24"/>
          <w:szCs w:val="24"/>
        </w:rPr>
        <w:t>Optional: consistent images for time series.  Take seascape photo at a permanent marker at the starting point of the central transect, facing your survey site.</w:t>
      </w:r>
    </w:p>
    <w:p w14:paraId="56883236" w14:textId="77777777" w:rsidR="007F4533" w:rsidRPr="005504EF" w:rsidRDefault="007F4533" w:rsidP="007F4533">
      <w:pPr>
        <w:pStyle w:val="ListParagraph"/>
        <w:numPr>
          <w:ilvl w:val="1"/>
          <w:numId w:val="4"/>
        </w:numPr>
        <w:spacing w:after="160" w:line="259" w:lineRule="auto"/>
        <w:rPr>
          <w:rFonts w:asciiTheme="minorHAnsi" w:hAnsiTheme="minorHAnsi"/>
          <w:sz w:val="24"/>
          <w:szCs w:val="24"/>
        </w:rPr>
      </w:pPr>
      <w:r w:rsidRPr="341B0ED8">
        <w:rPr>
          <w:rFonts w:asciiTheme="minorHAnsi" w:hAnsiTheme="minorHAnsi"/>
          <w:sz w:val="24"/>
          <w:szCs w:val="24"/>
        </w:rPr>
        <w:t xml:space="preserve">Take photo from a uniform height.  </w:t>
      </w:r>
    </w:p>
    <w:p w14:paraId="41FB219A" w14:textId="77777777" w:rsidR="007F4533" w:rsidRPr="005504EF" w:rsidRDefault="007F4533" w:rsidP="007F4533">
      <w:pPr>
        <w:pStyle w:val="ListParagraph"/>
        <w:numPr>
          <w:ilvl w:val="1"/>
          <w:numId w:val="4"/>
        </w:numPr>
        <w:spacing w:after="160" w:line="259" w:lineRule="auto"/>
        <w:rPr>
          <w:rFonts w:asciiTheme="minorHAnsi" w:hAnsiTheme="minorHAnsi"/>
          <w:sz w:val="24"/>
          <w:szCs w:val="24"/>
        </w:rPr>
      </w:pPr>
      <w:r w:rsidRPr="341B0ED8">
        <w:rPr>
          <w:rFonts w:asciiTheme="minorHAnsi" w:hAnsiTheme="minorHAnsi"/>
          <w:sz w:val="24"/>
          <w:szCs w:val="24"/>
        </w:rPr>
        <w:t>Select a height that allows you to capture the landscape (if intertidal) or seascape (if subtidal).</w:t>
      </w:r>
    </w:p>
    <w:p w14:paraId="5A44DE92" w14:textId="77777777" w:rsidR="007F4533" w:rsidRPr="005504EF" w:rsidRDefault="007F4533" w:rsidP="007F4533">
      <w:pPr>
        <w:pStyle w:val="ListParagraph"/>
        <w:numPr>
          <w:ilvl w:val="1"/>
          <w:numId w:val="4"/>
        </w:numPr>
        <w:spacing w:after="160" w:line="259" w:lineRule="auto"/>
        <w:rPr>
          <w:rFonts w:asciiTheme="minorHAnsi" w:hAnsiTheme="minorHAnsi"/>
          <w:sz w:val="24"/>
          <w:szCs w:val="24"/>
        </w:rPr>
      </w:pPr>
      <w:r w:rsidRPr="341B0ED8">
        <w:rPr>
          <w:rFonts w:asciiTheme="minorHAnsi" w:hAnsiTheme="minorHAnsi"/>
          <w:sz w:val="24"/>
          <w:szCs w:val="24"/>
        </w:rPr>
        <w:t>Capture the landscape/seascape horizontally, but include more benthos than water column</w:t>
      </w:r>
    </w:p>
    <w:p w14:paraId="1F1B67C6" w14:textId="77777777" w:rsidR="007F4533" w:rsidRPr="005504EF" w:rsidRDefault="007F4533" w:rsidP="007F4533">
      <w:pPr>
        <w:pStyle w:val="ListParagraph"/>
        <w:numPr>
          <w:ilvl w:val="1"/>
          <w:numId w:val="4"/>
        </w:numPr>
        <w:spacing w:after="160" w:line="259" w:lineRule="auto"/>
        <w:rPr>
          <w:rFonts w:asciiTheme="minorHAnsi" w:hAnsiTheme="minorHAnsi"/>
          <w:sz w:val="24"/>
          <w:szCs w:val="24"/>
        </w:rPr>
      </w:pPr>
      <w:r w:rsidRPr="341B0ED8">
        <w:rPr>
          <w:rFonts w:asciiTheme="minorHAnsi" w:hAnsiTheme="minorHAnsi"/>
          <w:sz w:val="24"/>
          <w:szCs w:val="24"/>
        </w:rPr>
        <w:t>Once you have established the optimal height to capture your landscape/seascape, use a framer (your permanent marker if it is the correct height) to maintain uniform photo height.  (A PVC t-shaped framer works well)</w:t>
      </w:r>
    </w:p>
    <w:p w14:paraId="7968DD82" w14:textId="77777777" w:rsidR="007F4533" w:rsidRPr="005504EF" w:rsidRDefault="007F4533" w:rsidP="007F4533">
      <w:pPr>
        <w:pStyle w:val="ListParagraph"/>
        <w:numPr>
          <w:ilvl w:val="1"/>
          <w:numId w:val="4"/>
        </w:numPr>
        <w:spacing w:after="160" w:line="259" w:lineRule="auto"/>
        <w:rPr>
          <w:rFonts w:asciiTheme="minorHAnsi" w:hAnsiTheme="minorHAnsi"/>
          <w:sz w:val="24"/>
          <w:szCs w:val="24"/>
        </w:rPr>
      </w:pPr>
      <w:r w:rsidRPr="341B0ED8">
        <w:rPr>
          <w:rFonts w:asciiTheme="minorHAnsi" w:hAnsiTheme="minorHAnsi"/>
          <w:sz w:val="24"/>
          <w:szCs w:val="24"/>
        </w:rPr>
        <w:t>Take photo in the same direction each time</w:t>
      </w:r>
    </w:p>
    <w:p w14:paraId="4706C87A" w14:textId="77777777" w:rsidR="007F4533" w:rsidRPr="005504EF" w:rsidRDefault="007F4533" w:rsidP="007F4533">
      <w:pPr>
        <w:pStyle w:val="ListParagraph"/>
        <w:numPr>
          <w:ilvl w:val="1"/>
          <w:numId w:val="4"/>
        </w:numPr>
        <w:spacing w:after="160" w:line="259" w:lineRule="auto"/>
        <w:rPr>
          <w:rFonts w:asciiTheme="minorHAnsi" w:hAnsiTheme="minorHAnsi"/>
          <w:sz w:val="24"/>
          <w:szCs w:val="24"/>
        </w:rPr>
      </w:pPr>
      <w:r w:rsidRPr="341B0ED8">
        <w:rPr>
          <w:rFonts w:asciiTheme="minorHAnsi" w:hAnsiTheme="minorHAnsi"/>
          <w:sz w:val="24"/>
          <w:szCs w:val="24"/>
        </w:rPr>
        <w:t>Take a compass heading in the chosen direction, record the heading, store the information where all potential photographers of your site will find it</w:t>
      </w:r>
    </w:p>
    <w:p w14:paraId="6A45BAB9" w14:textId="77777777" w:rsidR="007F4533" w:rsidRPr="005504EF" w:rsidRDefault="007F4533" w:rsidP="007F4533">
      <w:pPr>
        <w:pStyle w:val="ListParagraph"/>
        <w:numPr>
          <w:ilvl w:val="1"/>
          <w:numId w:val="4"/>
        </w:numPr>
        <w:spacing w:after="160" w:line="259" w:lineRule="auto"/>
        <w:rPr>
          <w:rFonts w:asciiTheme="minorHAnsi" w:hAnsiTheme="minorHAnsi"/>
          <w:sz w:val="24"/>
          <w:szCs w:val="24"/>
        </w:rPr>
      </w:pPr>
      <w:r w:rsidRPr="341B0ED8">
        <w:rPr>
          <w:rFonts w:asciiTheme="minorHAnsi" w:hAnsiTheme="minorHAnsi"/>
          <w:sz w:val="24"/>
          <w:szCs w:val="24"/>
        </w:rPr>
        <w:t>Use wide angle lens or camera setting</w:t>
      </w:r>
    </w:p>
    <w:p w14:paraId="10193336" w14:textId="77777777" w:rsidR="007F4533" w:rsidRDefault="007F4533" w:rsidP="007F4533">
      <w:pPr>
        <w:pStyle w:val="ListParagraph"/>
        <w:numPr>
          <w:ilvl w:val="1"/>
          <w:numId w:val="4"/>
        </w:numPr>
        <w:spacing w:after="160" w:line="259" w:lineRule="auto"/>
        <w:rPr>
          <w:rFonts w:asciiTheme="minorHAnsi" w:hAnsiTheme="minorHAnsi"/>
          <w:sz w:val="24"/>
          <w:szCs w:val="24"/>
        </w:rPr>
      </w:pPr>
      <w:r w:rsidRPr="341B0ED8">
        <w:rPr>
          <w:rFonts w:asciiTheme="minorHAnsi" w:hAnsiTheme="minorHAnsi"/>
          <w:sz w:val="24"/>
          <w:szCs w:val="24"/>
        </w:rPr>
        <w:t xml:space="preserve">Record photo metadata on </w:t>
      </w:r>
      <w:proofErr w:type="spellStart"/>
      <w:r w:rsidRPr="341B0ED8">
        <w:rPr>
          <w:rFonts w:asciiTheme="minorHAnsi" w:hAnsiTheme="minorHAnsi"/>
          <w:sz w:val="24"/>
          <w:szCs w:val="24"/>
        </w:rPr>
        <w:t>fieldsheet</w:t>
      </w:r>
      <w:proofErr w:type="spellEnd"/>
      <w:r w:rsidRPr="341B0ED8">
        <w:rPr>
          <w:rFonts w:asciiTheme="minorHAnsi" w:hAnsiTheme="minorHAnsi"/>
          <w:sz w:val="24"/>
          <w:szCs w:val="24"/>
        </w:rPr>
        <w:t>: file number, camera used, exact location, direction</w:t>
      </w:r>
    </w:p>
    <w:p w14:paraId="31CE5697" w14:textId="77777777" w:rsidR="007F4533" w:rsidRPr="008A5A21" w:rsidRDefault="007F4533" w:rsidP="007F4533">
      <w:pPr>
        <w:spacing w:after="160" w:line="259" w:lineRule="auto"/>
      </w:pPr>
    </w:p>
    <w:p w14:paraId="53DCACA1" w14:textId="77777777" w:rsidR="007F4533" w:rsidRDefault="007F4533" w:rsidP="007F4533">
      <w:pPr>
        <w:pStyle w:val="Heading2"/>
      </w:pPr>
      <w:bookmarkStart w:id="4" w:name="data-submission"/>
      <w:r>
        <w:t>Data Submission</w:t>
      </w:r>
      <w:bookmarkEnd w:id="4"/>
    </w:p>
    <w:p w14:paraId="53D78B28" w14:textId="77777777" w:rsidR="007F4533" w:rsidRDefault="007F4533" w:rsidP="007F4533">
      <w:pPr>
        <w:pStyle w:val="Compact"/>
        <w:numPr>
          <w:ilvl w:val="0"/>
          <w:numId w:val="2"/>
        </w:numPr>
      </w:pPr>
      <w:r>
        <w:t>Scan the completed field data sheets and save both paper and electronic versions locally. We do not require you to submit the scanned forms.</w:t>
      </w:r>
    </w:p>
    <w:p w14:paraId="0F02623D" w14:textId="22AFB019" w:rsidR="007F4533" w:rsidRDefault="007F4533" w:rsidP="007F4533">
      <w:pPr>
        <w:pStyle w:val="Compact"/>
        <w:numPr>
          <w:ilvl w:val="0"/>
          <w:numId w:val="2"/>
        </w:numPr>
      </w:pPr>
      <w:r>
        <w:t xml:space="preserve">Enter data into the </w:t>
      </w:r>
      <w:hyperlink r:id="rId9" w:history="1">
        <w:r w:rsidRPr="00551E1A">
          <w:rPr>
            <w:rStyle w:val="Hyperlink"/>
          </w:rPr>
          <w:t>provided data entry template</w:t>
        </w:r>
      </w:hyperlink>
      <w:r>
        <w:t>. Each template is an Excel spreadsheet. Please provide as much protocol and sample metadata as possible. Use the “notes” columns to provide additional information or context if a relevant column doesn’t already exist, rather than renaming or creating columns.</w:t>
      </w:r>
    </w:p>
    <w:p w14:paraId="697F766E" w14:textId="4DAA677C" w:rsidR="007F4533" w:rsidRDefault="007F4533" w:rsidP="007F4533">
      <w:pPr>
        <w:pStyle w:val="Compact"/>
        <w:numPr>
          <w:ilvl w:val="0"/>
          <w:numId w:val="2"/>
        </w:numPr>
      </w:pPr>
      <w:r>
        <w:t xml:space="preserve">Use our online submission portal to upload the data entry spreadsheet (.xlsx file extension): </w:t>
      </w:r>
      <w:hyperlink r:id="rId10">
        <w:r w:rsidRPr="341B0ED8">
          <w:rPr>
            <w:rStyle w:val="Hyperlink"/>
          </w:rPr>
          <w:t>https://marinegeo.github.io/data-submission</w:t>
        </w:r>
      </w:hyperlink>
    </w:p>
    <w:p w14:paraId="59EF439C" w14:textId="77777777" w:rsidR="007F4533" w:rsidRDefault="007F4533" w:rsidP="007F4533">
      <w:pPr>
        <w:pStyle w:val="Compact"/>
        <w:numPr>
          <w:ilvl w:val="0"/>
          <w:numId w:val="2"/>
        </w:numPr>
      </w:pPr>
      <w:r>
        <w:t xml:space="preserve">Contact us if you have any questions: </w:t>
      </w:r>
      <w:hyperlink r:id="rId11">
        <w:r>
          <w:rPr>
            <w:rStyle w:val="Hyperlink"/>
          </w:rPr>
          <w:t>marinegeo@si.edu</w:t>
        </w:r>
      </w:hyperlink>
    </w:p>
    <w:p w14:paraId="5326FC4F" w14:textId="77777777" w:rsidR="00E36A55" w:rsidRDefault="00E36A55" w:rsidP="00F27637">
      <w:pPr>
        <w:rPr>
          <w:rFonts w:ascii="Times New Roman" w:hAnsi="Times New Roman" w:cs="Times New Roman"/>
        </w:rPr>
      </w:pPr>
    </w:p>
    <w:p w14:paraId="19AA4F0C" w14:textId="77777777" w:rsidR="00E36A55" w:rsidRDefault="00E36A55" w:rsidP="00F27637">
      <w:pPr>
        <w:rPr>
          <w:rFonts w:ascii="Times New Roman" w:hAnsi="Times New Roman" w:cs="Times New Roman"/>
        </w:rPr>
      </w:pPr>
    </w:p>
    <w:p w14:paraId="35A74BDD" w14:textId="77777777" w:rsidR="0039262D" w:rsidRPr="000D4A81" w:rsidRDefault="0039262D" w:rsidP="00F27637">
      <w:pPr>
        <w:rPr>
          <w:rFonts w:ascii="Times New Roman" w:hAnsi="Times New Roman" w:cs="Times New Roman"/>
        </w:rPr>
      </w:pPr>
    </w:p>
    <w:sectPr w:rsidR="0039262D" w:rsidRPr="000D4A81" w:rsidSect="00A45675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0637C" w14:textId="77777777" w:rsidR="002B43D1" w:rsidRDefault="002B43D1" w:rsidP="0039262D">
      <w:r>
        <w:separator/>
      </w:r>
    </w:p>
  </w:endnote>
  <w:endnote w:type="continuationSeparator" w:id="0">
    <w:p w14:paraId="2C7FC67A" w14:textId="77777777" w:rsidR="002B43D1" w:rsidRDefault="002B43D1" w:rsidP="00392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">
    <w:panose1 w:val="02020500000000000000"/>
    <w:charset w:val="00"/>
    <w:family w:val="roman"/>
    <w:pitch w:val="variable"/>
    <w:sig w:usb0="00000003" w:usb1="00000000" w:usb2="00000000" w:usb3="00000000" w:csb0="00000001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Arial Nova Light"/>
    <w:charset w:val="00"/>
    <w:family w:val="auto"/>
    <w:pitch w:val="variable"/>
    <w:sig w:usb0="00000001" w:usb1="5000205B" w:usb2="00000002" w:usb3="00000000" w:csb0="0000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87079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836EAD" w14:textId="48F7EC6D" w:rsidR="00EB11FE" w:rsidRDefault="00EB11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7CBE42" w14:textId="77777777" w:rsidR="00DB1ECB" w:rsidRPr="0039262D" w:rsidRDefault="00DB1ECB" w:rsidP="0039262D">
    <w:pPr>
      <w:spacing w:line="262" w:lineRule="auto"/>
      <w:jc w:val="center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668B6" w14:textId="77777777" w:rsidR="00DB1ECB" w:rsidRDefault="00DB1ECB" w:rsidP="0039262D">
    <w:pPr>
      <w:spacing w:line="262" w:lineRule="auto"/>
      <w:jc w:val="center"/>
      <w:rPr>
        <w:w w:val="115"/>
        <w:sz w:val="18"/>
        <w:szCs w:val="18"/>
      </w:rPr>
    </w:pPr>
  </w:p>
  <w:p w14:paraId="411BD320" w14:textId="77777777" w:rsidR="0024289A" w:rsidRDefault="0024289A" w:rsidP="00162886">
    <w:pPr>
      <w:spacing w:line="262" w:lineRule="auto"/>
      <w:jc w:val="center"/>
      <w:rPr>
        <w:rFonts w:ascii="Minion Pro" w:hAnsi="Minion Pro"/>
        <w:sz w:val="18"/>
        <w:szCs w:val="18"/>
      </w:rPr>
    </w:pPr>
    <w:r>
      <w:rPr>
        <w:noProof/>
        <w:w w:val="115"/>
        <w:sz w:val="18"/>
        <w:szCs w:val="18"/>
      </w:rPr>
      <w:drawing>
        <wp:inline distT="0" distB="0" distL="0" distR="0" wp14:anchorId="219AFE80" wp14:editId="52222727">
          <wp:extent cx="1412341" cy="183933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i_logo-primary-b&amp;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9947" cy="212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7F57A0" w14:textId="77777777" w:rsidR="00162886" w:rsidRPr="00A90AB0" w:rsidRDefault="00162886" w:rsidP="00162886">
    <w:pPr>
      <w:spacing w:line="262" w:lineRule="auto"/>
      <w:jc w:val="center"/>
      <w:rPr>
        <w:rFonts w:ascii="Times New Roman" w:hAnsi="Times New Roman"/>
        <w:smallCaps/>
        <w:w w:val="115"/>
        <w:sz w:val="18"/>
        <w:szCs w:val="18"/>
      </w:rPr>
    </w:pPr>
    <w:r>
      <w:rPr>
        <w:rFonts w:ascii="Minion Pro" w:hAnsi="Minion Pro"/>
        <w:sz w:val="18"/>
        <w:szCs w:val="18"/>
      </w:rPr>
      <w:t>MarineGEO Program</w:t>
    </w:r>
    <w:r w:rsidRPr="00A90AB0">
      <w:rPr>
        <w:rFonts w:ascii="Minion Pro" w:hAnsi="Minion Pro"/>
        <w:sz w:val="18"/>
        <w:szCs w:val="18"/>
      </w:rPr>
      <w:t xml:space="preserve"> </w:t>
    </w:r>
    <w:r>
      <w:rPr>
        <w:rFonts w:ascii="Minion Pro" w:hAnsi="Minion Pro"/>
        <w:sz w:val="18"/>
        <w:szCs w:val="18"/>
      </w:rPr>
      <w:t xml:space="preserve">and </w:t>
    </w:r>
    <w:r w:rsidRPr="00A90AB0">
      <w:rPr>
        <w:rFonts w:ascii="Minion Pro" w:hAnsi="Minion Pro"/>
        <w:sz w:val="18"/>
        <w:szCs w:val="18"/>
      </w:rPr>
      <w:t>Tennenbaum Marine Observatories Network</w:t>
    </w:r>
    <w:r>
      <w:rPr>
        <w:rFonts w:ascii="Minion Pro" w:hAnsi="Minion Pro"/>
        <w:sz w:val="18"/>
        <w:szCs w:val="18"/>
      </w:rPr>
      <w:t xml:space="preserve"> </w:t>
    </w:r>
  </w:p>
  <w:p w14:paraId="27518FA2" w14:textId="77777777" w:rsidR="00162886" w:rsidRPr="00092192" w:rsidRDefault="00162886" w:rsidP="00162886">
    <w:pPr>
      <w:spacing w:line="262" w:lineRule="auto"/>
      <w:jc w:val="center"/>
      <w:rPr>
        <w:rFonts w:ascii="Minion Pro" w:hAnsi="Minion Pro"/>
        <w:sz w:val="16"/>
        <w:szCs w:val="18"/>
      </w:rPr>
    </w:pPr>
    <w:r w:rsidRPr="00092192">
      <w:rPr>
        <w:rFonts w:ascii="Minion Pro" w:hAnsi="Minion Pro"/>
        <w:sz w:val="16"/>
        <w:szCs w:val="18"/>
      </w:rPr>
      <w:t xml:space="preserve">647 </w:t>
    </w:r>
    <w:proofErr w:type="spellStart"/>
    <w:r w:rsidRPr="00092192">
      <w:rPr>
        <w:rFonts w:ascii="Minion Pro" w:hAnsi="Minion Pro"/>
        <w:sz w:val="16"/>
        <w:szCs w:val="18"/>
      </w:rPr>
      <w:t>Contees</w:t>
    </w:r>
    <w:proofErr w:type="spellEnd"/>
    <w:r w:rsidRPr="00092192">
      <w:rPr>
        <w:rFonts w:ascii="Minion Pro" w:hAnsi="Minion Pro"/>
        <w:sz w:val="16"/>
        <w:szCs w:val="18"/>
      </w:rPr>
      <w:t xml:space="preserve"> Wharf Road, Edgewater, MD 21037</w:t>
    </w:r>
  </w:p>
  <w:p w14:paraId="7F001303" w14:textId="77777777" w:rsidR="00162886" w:rsidRPr="00092192" w:rsidRDefault="002B43D1" w:rsidP="00162886">
    <w:pPr>
      <w:spacing w:line="262" w:lineRule="auto"/>
      <w:jc w:val="center"/>
      <w:rPr>
        <w:rFonts w:ascii="Minion Pro" w:hAnsi="Minion Pro"/>
        <w:sz w:val="16"/>
        <w:szCs w:val="18"/>
      </w:rPr>
    </w:pPr>
    <w:hyperlink r:id="rId2" w:history="1">
      <w:r w:rsidR="00AE44EB" w:rsidRPr="0003231C">
        <w:rPr>
          <w:rStyle w:val="Hyperlink"/>
          <w:rFonts w:ascii="Minion Pro" w:hAnsi="Minion Pro"/>
          <w:sz w:val="16"/>
        </w:rPr>
        <w:t>marinegeo@si.edu</w:t>
      </w:r>
    </w:hyperlink>
    <w:r w:rsidR="00162886" w:rsidRPr="00092192">
      <w:rPr>
        <w:rFonts w:ascii="Minion Pro" w:hAnsi="Minion Pro"/>
        <w:sz w:val="16"/>
        <w:szCs w:val="18"/>
      </w:rPr>
      <w:t xml:space="preserve"> </w:t>
    </w:r>
  </w:p>
  <w:p w14:paraId="40E66023" w14:textId="77777777" w:rsidR="00DB1ECB" w:rsidRPr="00377E44" w:rsidRDefault="00DB1ECB" w:rsidP="00162886">
    <w:pPr>
      <w:spacing w:line="262" w:lineRule="auto"/>
      <w:jc w:val="center"/>
      <w:rPr>
        <w:rFonts w:ascii="Times New Roman" w:hAnsi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CC02B" w14:textId="77777777" w:rsidR="002B43D1" w:rsidRDefault="002B43D1" w:rsidP="0039262D">
      <w:r>
        <w:separator/>
      </w:r>
    </w:p>
  </w:footnote>
  <w:footnote w:type="continuationSeparator" w:id="0">
    <w:p w14:paraId="7BF7C1EC" w14:textId="77777777" w:rsidR="002B43D1" w:rsidRDefault="002B43D1" w:rsidP="00392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25F6E" w14:textId="12DA68C5" w:rsidR="00EB11FE" w:rsidRDefault="00EB11FE">
    <w:pPr>
      <w:pStyle w:val="Header"/>
    </w:pPr>
    <w:r>
      <w:rPr>
        <w:noProof/>
      </w:rPr>
      <w:drawing>
        <wp:inline distT="0" distB="0" distL="0" distR="0" wp14:anchorId="064C8838" wp14:editId="41126D50">
          <wp:extent cx="1156560" cy="395653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6617" cy="4161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t>Sampling Event &amp; Environmental Monitoring Protocol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6FFD3" w14:textId="77777777" w:rsidR="00DB1ECB" w:rsidRDefault="00E352C5" w:rsidP="00377E44">
    <w:pPr>
      <w:pStyle w:val="Header"/>
    </w:pPr>
    <w:r w:rsidRPr="00E352C5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08F70C5" wp14:editId="49E621EA">
              <wp:simplePos x="0" y="0"/>
              <wp:positionH relativeFrom="column">
                <wp:posOffset>-901701</wp:posOffset>
              </wp:positionH>
              <wp:positionV relativeFrom="paragraph">
                <wp:posOffset>-436033</wp:posOffset>
              </wp:positionV>
              <wp:extent cx="7742767" cy="320040"/>
              <wp:effectExtent l="12700" t="12700" r="17145" b="10160"/>
              <wp:wrapNone/>
              <wp:docPr id="5" name="Group 4">
                <a:extLst xmlns:a="http://schemas.openxmlformats.org/drawingml/2006/main">
                  <a:ext uri="{FF2B5EF4-FFF2-40B4-BE49-F238E27FC236}">
                    <a16:creationId xmlns:a16="http://schemas.microsoft.com/office/drawing/2014/main" id="{443D93B7-53D7-B14A-B2BE-DE81BA851336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2767" cy="320040"/>
                        <a:chOff x="0" y="0"/>
                        <a:chExt cx="6858000" cy="320040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F4950D3B-4863-AC47-B9A4-F51E347F60F6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6858000" cy="320040"/>
                        </a:xfrm>
                        <a:prstGeom prst="rect">
                          <a:avLst/>
                        </a:prstGeom>
                        <a:solidFill>
                          <a:srgbClr val="0D538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pic:pic xmlns:pic="http://schemas.openxmlformats.org/drawingml/2006/picture">
                      <pic:nvPicPr>
                        <pic:cNvPr id="3" name="Picture 3">
                          <a:extLst>
                            <a:ext uri="{FF2B5EF4-FFF2-40B4-BE49-F238E27FC236}">
                              <a16:creationId xmlns:a16="http://schemas.microsoft.com/office/drawing/2014/main" id="{39D65BDF-FED6-BE40-979B-7DBC464F9D8D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12732" y="90950"/>
                          <a:ext cx="1051560" cy="13694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794071A" id="Group 4" o:spid="_x0000_s1026" style="position:absolute;margin-left:-71pt;margin-top:-34.35pt;width:609.65pt;height:25.2pt;z-index:251659264;mso-width-relative:margin" coordsize="68580,3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">
              <v:rect id="Rectangle 2" o:spid="_x0000_s1027" style="position:absolute;width:6858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" fillcolor="#0d5388" strokecolor="#243f60 [1604]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8" type="#_x0000_t75" style="position:absolute;left:3127;top:909;width:10515;height:1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">
                <v:imagedata r:id="rId2" o:title=""/>
              </v:shape>
            </v:group>
          </w:pict>
        </mc:Fallback>
      </mc:AlternateContent>
    </w:r>
    <w:r w:rsidR="00DB1ECB">
      <w:rPr>
        <w:rFonts w:hint="eastAsia"/>
        <w:noProof/>
      </w:rPr>
      <w:drawing>
        <wp:inline distT="0" distB="0" distL="0" distR="0" wp14:anchorId="1CAFDAA9" wp14:editId="21645844">
          <wp:extent cx="2171700" cy="680166"/>
          <wp:effectExtent l="0" t="0" r="0" b="5715"/>
          <wp:docPr id="1" name="Picture 1" descr="Macintosh HD:Users:emmett:Dropbox:@DUFFY - DOCUMENTS:work:Smithsonian:TMON / MarineGEO:Branding:MarineGEO logo files and style guide:png:Logomark_MarineGEO_Tennenbaum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emmett:Dropbox:@DUFFY - DOCUMENTS:work:Smithsonian:TMON / MarineGEO:Branding:MarineGEO logo files and style guide:png:Logomark_MarineGEO_Tennenbaum_RGB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3078" cy="6805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B1ECB">
      <w:t xml:space="preserve">                             </w:t>
    </w:r>
  </w:p>
  <w:p w14:paraId="34913857" w14:textId="77777777" w:rsidR="00DB1ECB" w:rsidRDefault="00DB1E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B02993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7A54CFB"/>
    <w:multiLevelType w:val="hybridMultilevel"/>
    <w:tmpl w:val="7BF294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654ED2"/>
    <w:multiLevelType w:val="hybridMultilevel"/>
    <w:tmpl w:val="2454F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33703"/>
    <w:multiLevelType w:val="hybridMultilevel"/>
    <w:tmpl w:val="6A445006"/>
    <w:lvl w:ilvl="0" w:tplc="AE081E4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33"/>
    <w:rsid w:val="00050F38"/>
    <w:rsid w:val="000A7900"/>
    <w:rsid w:val="000C1172"/>
    <w:rsid w:val="000D4A81"/>
    <w:rsid w:val="00116D1B"/>
    <w:rsid w:val="00117F2F"/>
    <w:rsid w:val="00126B2B"/>
    <w:rsid w:val="00160FBA"/>
    <w:rsid w:val="00162886"/>
    <w:rsid w:val="00200E8C"/>
    <w:rsid w:val="0021053A"/>
    <w:rsid w:val="00230E4A"/>
    <w:rsid w:val="0024289A"/>
    <w:rsid w:val="002526EB"/>
    <w:rsid w:val="002975D6"/>
    <w:rsid w:val="002A739E"/>
    <w:rsid w:val="002B43D1"/>
    <w:rsid w:val="002D3161"/>
    <w:rsid w:val="002F21BF"/>
    <w:rsid w:val="00314A3C"/>
    <w:rsid w:val="00377E44"/>
    <w:rsid w:val="0039262D"/>
    <w:rsid w:val="003D2062"/>
    <w:rsid w:val="00421B58"/>
    <w:rsid w:val="00461FF5"/>
    <w:rsid w:val="00465867"/>
    <w:rsid w:val="004666CB"/>
    <w:rsid w:val="00471EEB"/>
    <w:rsid w:val="004B3707"/>
    <w:rsid w:val="004C5D14"/>
    <w:rsid w:val="004F1C50"/>
    <w:rsid w:val="0052510B"/>
    <w:rsid w:val="00532C9C"/>
    <w:rsid w:val="00535E0F"/>
    <w:rsid w:val="00551E1A"/>
    <w:rsid w:val="00561831"/>
    <w:rsid w:val="005C0C20"/>
    <w:rsid w:val="00617A63"/>
    <w:rsid w:val="00680A95"/>
    <w:rsid w:val="006B47D0"/>
    <w:rsid w:val="006E25DC"/>
    <w:rsid w:val="007029ED"/>
    <w:rsid w:val="00707732"/>
    <w:rsid w:val="007122D7"/>
    <w:rsid w:val="0073794C"/>
    <w:rsid w:val="007623E2"/>
    <w:rsid w:val="007B38FD"/>
    <w:rsid w:val="007F4533"/>
    <w:rsid w:val="008245EC"/>
    <w:rsid w:val="00853EC7"/>
    <w:rsid w:val="00873B8C"/>
    <w:rsid w:val="00893780"/>
    <w:rsid w:val="008A38BD"/>
    <w:rsid w:val="008B37AB"/>
    <w:rsid w:val="008B5B47"/>
    <w:rsid w:val="008D3BAC"/>
    <w:rsid w:val="00992126"/>
    <w:rsid w:val="009C5482"/>
    <w:rsid w:val="00A0611C"/>
    <w:rsid w:val="00A07E96"/>
    <w:rsid w:val="00A45675"/>
    <w:rsid w:val="00AD3392"/>
    <w:rsid w:val="00AE44EB"/>
    <w:rsid w:val="00AE6F9B"/>
    <w:rsid w:val="00B17CCD"/>
    <w:rsid w:val="00B265FD"/>
    <w:rsid w:val="00BB22AC"/>
    <w:rsid w:val="00BC6B42"/>
    <w:rsid w:val="00BE760D"/>
    <w:rsid w:val="00C01A17"/>
    <w:rsid w:val="00C5312E"/>
    <w:rsid w:val="00CD4D80"/>
    <w:rsid w:val="00CF01B5"/>
    <w:rsid w:val="00D25BFC"/>
    <w:rsid w:val="00D9159F"/>
    <w:rsid w:val="00D93C1B"/>
    <w:rsid w:val="00DB1ECB"/>
    <w:rsid w:val="00DC74F2"/>
    <w:rsid w:val="00DE6E2B"/>
    <w:rsid w:val="00DF189F"/>
    <w:rsid w:val="00DF7171"/>
    <w:rsid w:val="00E15C30"/>
    <w:rsid w:val="00E352C5"/>
    <w:rsid w:val="00E36A55"/>
    <w:rsid w:val="00E41D4C"/>
    <w:rsid w:val="00E81E8A"/>
    <w:rsid w:val="00EB11FE"/>
    <w:rsid w:val="00ED299E"/>
    <w:rsid w:val="00F143FB"/>
    <w:rsid w:val="00F2077F"/>
    <w:rsid w:val="00F27637"/>
    <w:rsid w:val="00F34564"/>
    <w:rsid w:val="00F4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A8F55F"/>
  <w14:defaultImageDpi w14:val="300"/>
  <w15:docId w15:val="{7B4629FD-058F-482D-82C2-3CC666AF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F4533"/>
    <w:pPr>
      <w:spacing w:after="200"/>
    </w:pPr>
    <w:rPr>
      <w:rFonts w:eastAsiaTheme="minorHAnsi"/>
    </w:rPr>
  </w:style>
  <w:style w:type="paragraph" w:styleId="Heading1">
    <w:name w:val="heading 1"/>
    <w:basedOn w:val="Normal"/>
    <w:next w:val="Normal"/>
    <w:link w:val="Heading1Char"/>
    <w:qFormat/>
    <w:rsid w:val="007B38FD"/>
    <w:pPr>
      <w:widowControl w:val="0"/>
      <w:autoSpaceDE w:val="0"/>
      <w:autoSpaceDN w:val="0"/>
      <w:adjustRightInd w:val="0"/>
      <w:outlineLvl w:val="0"/>
    </w:pPr>
    <w:rPr>
      <w:rFonts w:ascii="Times New Roman" w:hAnsi="Times New Roman" w:cs="Times New Roman"/>
      <w:b/>
      <w:bCs/>
      <w:sz w:val="28"/>
    </w:rPr>
  </w:style>
  <w:style w:type="paragraph" w:styleId="Heading2">
    <w:name w:val="heading 2"/>
    <w:basedOn w:val="NoSpacing"/>
    <w:next w:val="NoSpacing"/>
    <w:link w:val="Heading2Char"/>
    <w:uiPriority w:val="9"/>
    <w:unhideWhenUsed/>
    <w:qFormat/>
    <w:rsid w:val="007B38FD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qFormat/>
    <w:rsid w:val="0039262D"/>
    <w:pPr>
      <w:keepNext/>
      <w:widowControl w:val="0"/>
      <w:outlineLvl w:val="2"/>
    </w:pPr>
    <w:rPr>
      <w:rFonts w:ascii="Minion" w:eastAsia="Times New Roman" w:hAnsi="Minion" w:cs="Times New Roman"/>
      <w:b/>
      <w:snapToGrid w:val="0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38FD"/>
    <w:rPr>
      <w:rFonts w:ascii="Times New Roman" w:hAnsi="Times New Roman" w:cs="Times New Roman"/>
      <w:b/>
      <w:bCs/>
      <w:sz w:val="28"/>
    </w:rPr>
  </w:style>
  <w:style w:type="paragraph" w:styleId="NoSpacing">
    <w:name w:val="No Spacing"/>
    <w:uiPriority w:val="1"/>
    <w:qFormat/>
    <w:rsid w:val="007B38FD"/>
  </w:style>
  <w:style w:type="character" w:customStyle="1" w:styleId="Heading2Char">
    <w:name w:val="Heading 2 Char"/>
    <w:basedOn w:val="DefaultParagraphFont"/>
    <w:link w:val="Heading2"/>
    <w:uiPriority w:val="9"/>
    <w:semiHidden/>
    <w:rsid w:val="007B38FD"/>
    <w:rPr>
      <w:rFonts w:ascii="Times New Roman" w:eastAsiaTheme="majorEastAsia" w:hAnsi="Times New Roman" w:cstheme="majorBidi"/>
      <w:b/>
      <w:bCs/>
      <w:color w:val="4F81BD" w:themeColor="accent1"/>
      <w:szCs w:val="26"/>
    </w:rPr>
  </w:style>
  <w:style w:type="paragraph" w:styleId="Header">
    <w:name w:val="header"/>
    <w:basedOn w:val="Normal"/>
    <w:link w:val="HeaderChar"/>
    <w:unhideWhenUsed/>
    <w:rsid w:val="003926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9262D"/>
  </w:style>
  <w:style w:type="paragraph" w:styleId="Footer">
    <w:name w:val="footer"/>
    <w:basedOn w:val="Normal"/>
    <w:link w:val="FooterChar"/>
    <w:uiPriority w:val="99"/>
    <w:unhideWhenUsed/>
    <w:rsid w:val="003926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62D"/>
  </w:style>
  <w:style w:type="character" w:customStyle="1" w:styleId="Heading3Char">
    <w:name w:val="Heading 3 Char"/>
    <w:basedOn w:val="DefaultParagraphFont"/>
    <w:link w:val="Heading3"/>
    <w:rsid w:val="0039262D"/>
    <w:rPr>
      <w:rFonts w:ascii="Minion" w:eastAsia="Times New Roman" w:hAnsi="Minion" w:cs="Times New Roman"/>
      <w:b/>
      <w:snapToGrid w:val="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B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BF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nhideWhenUsed/>
    <w:rsid w:val="00CF01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0E4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AE44EB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7F4533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7F4533"/>
    <w:rPr>
      <w:rFonts w:eastAsiaTheme="minorHAnsi"/>
    </w:rPr>
  </w:style>
  <w:style w:type="paragraph" w:customStyle="1" w:styleId="FirstParagraph">
    <w:name w:val="First Paragraph"/>
    <w:basedOn w:val="BodyText"/>
    <w:next w:val="BodyText"/>
    <w:qFormat/>
    <w:rsid w:val="007F4533"/>
  </w:style>
  <w:style w:type="paragraph" w:customStyle="1" w:styleId="Compact">
    <w:name w:val="Compact"/>
    <w:basedOn w:val="BodyText"/>
    <w:qFormat/>
    <w:rsid w:val="007F4533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F453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F4533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ListParagraph">
    <w:name w:val="List Paragraph"/>
    <w:basedOn w:val="Normal"/>
    <w:uiPriority w:val="34"/>
    <w:qFormat/>
    <w:rsid w:val="007F4533"/>
    <w:pPr>
      <w:spacing w:after="0" w:line="276" w:lineRule="auto"/>
      <w:ind w:left="720"/>
      <w:contextualSpacing/>
    </w:pPr>
    <w:rPr>
      <w:rFonts w:ascii="Helvetica Neue Light" w:hAnsi="Helvetica Neue Light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negeo-protocols@si.edu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rinegeo@si.edu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marinegeo.github.io/data-submis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25573/serc.14555511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marinegeo@si.edu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0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perl\Documents\MarineGEO_word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MarineGEO_word_template</Template>
  <TotalTime>15</TotalTime>
  <Pages>3</Pages>
  <Words>523</Words>
  <Characters>2986</Characters>
  <Application>Microsoft Office Word</Application>
  <DocSecurity>0</DocSecurity>
  <Lines>24</Lines>
  <Paragraphs>7</Paragraphs>
  <ScaleCrop>false</ScaleCrop>
  <Company>VIMS</Company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Harper, Leah</dc:creator>
  <cp:keywords/>
  <dc:description/>
  <cp:lastModifiedBy>Lonneman, Michael</cp:lastModifiedBy>
  <cp:revision>8</cp:revision>
  <cp:lastPrinted>2016-10-31T15:38:00Z</cp:lastPrinted>
  <dcterms:created xsi:type="dcterms:W3CDTF">2022-02-10T16:10:00Z</dcterms:created>
  <dcterms:modified xsi:type="dcterms:W3CDTF">2022-02-17T19:30:00Z</dcterms:modified>
</cp:coreProperties>
</file>